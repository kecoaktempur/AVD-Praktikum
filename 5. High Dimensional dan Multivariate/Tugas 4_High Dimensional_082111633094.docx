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EDA8" w14:textId="3C1AD36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072A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5807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072A">
        <w:rPr>
          <w:rFonts w:ascii="Times New Roman" w:hAnsi="Times New Roman" w:cs="Times New Roman"/>
          <w:sz w:val="36"/>
          <w:szCs w:val="36"/>
        </w:rPr>
        <w:t>Visualisasi</w:t>
      </w:r>
      <w:proofErr w:type="spellEnd"/>
      <w:r w:rsidR="0058072A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="0058072A">
        <w:rPr>
          <w:rFonts w:ascii="Times New Roman" w:hAnsi="Times New Roman" w:cs="Times New Roman"/>
          <w:sz w:val="36"/>
          <w:szCs w:val="36"/>
        </w:rPr>
        <w:t>Praktikum</w:t>
      </w:r>
      <w:proofErr w:type="spellEnd"/>
    </w:p>
    <w:p w14:paraId="5F25FA54" w14:textId="3A6DA0DB" w:rsidR="008A1926" w:rsidRPr="00214E61" w:rsidRDefault="0058072A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Dimensional and Multivariate</w:t>
      </w:r>
    </w:p>
    <w:p w14:paraId="4F01607A" w14:textId="77777777"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70F4DB8" wp14:editId="1F798CAE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EFABF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461D5F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FE190E3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806155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22BFF0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2A2DA8" w14:textId="77777777"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266D35" w14:textId="77777777"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93868BC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>Oleh :</w:t>
      </w:r>
    </w:p>
    <w:p w14:paraId="0416F660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14:paraId="7FF680EF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BD5CA4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14:paraId="3197D752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14:paraId="292C332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14:paraId="1FB3ABF3" w14:textId="7130DAC2"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58072A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AD84D03" w14:textId="781792AE" w:rsidR="00214E61" w:rsidRDefault="0058072A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Laporan</w:t>
      </w:r>
      <w:proofErr w:type="spellEnd"/>
    </w:p>
    <w:p w14:paraId="631BEC75" w14:textId="4CE6EA56" w:rsidR="0058072A" w:rsidRDefault="00D572B2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6445CC" wp14:editId="299B7BBE">
            <wp:extent cx="5605780" cy="2671445"/>
            <wp:effectExtent l="0" t="0" r="0" b="0"/>
            <wp:docPr id="1333590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3188" w14:textId="72DF0E0B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C838F" wp14:editId="767983AB">
            <wp:extent cx="5612130" cy="1224915"/>
            <wp:effectExtent l="0" t="0" r="7620" b="0"/>
            <wp:docPr id="587393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352F" w14:textId="2E5F268C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28A9F2" wp14:editId="5EEAF302">
            <wp:extent cx="5612130" cy="2385060"/>
            <wp:effectExtent l="0" t="0" r="7620" b="0"/>
            <wp:docPr id="1009081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7FF2" w14:textId="298400EC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2F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2414E2" wp14:editId="2B41EFF4">
            <wp:extent cx="3867150" cy="3724275"/>
            <wp:effectExtent l="0" t="0" r="0" b="9525"/>
            <wp:docPr id="10537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4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AA0" w14:textId="0A76EB04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4DA11" wp14:editId="54BE48D4">
            <wp:extent cx="5612130" cy="6087110"/>
            <wp:effectExtent l="0" t="0" r="7620" b="8890"/>
            <wp:docPr id="1210496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1B97" w14:textId="1ADCA293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2F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55A751" wp14:editId="7A008499">
            <wp:extent cx="3876675" cy="3914775"/>
            <wp:effectExtent l="0" t="0" r="9525" b="9525"/>
            <wp:docPr id="55518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4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074" w14:textId="2618D3AB" w:rsidR="00612F5B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A87330" wp14:editId="67F30C05">
            <wp:extent cx="5612130" cy="3298825"/>
            <wp:effectExtent l="0" t="0" r="7620" b="0"/>
            <wp:docPr id="27576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FA75" w14:textId="2B230218" w:rsidR="00612F5B" w:rsidRPr="0058072A" w:rsidRDefault="00612F5B" w:rsidP="00580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2F5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9141D6B" wp14:editId="13B995BF">
            <wp:extent cx="3914775" cy="4010025"/>
            <wp:effectExtent l="0" t="0" r="9525" b="9525"/>
            <wp:docPr id="120103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3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F5B" w:rsidRPr="0058072A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2A"/>
    <w:rsid w:val="00214E61"/>
    <w:rsid w:val="0058072A"/>
    <w:rsid w:val="00612F5B"/>
    <w:rsid w:val="008A1926"/>
    <w:rsid w:val="00960180"/>
    <w:rsid w:val="00B11B84"/>
    <w:rsid w:val="00D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1E56"/>
  <w15:chartTrackingRefBased/>
  <w15:docId w15:val="{EF5ABFDA-DEE0-4FC7-9E65-E1F5E373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179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1</cp:revision>
  <dcterms:created xsi:type="dcterms:W3CDTF">2023-10-04T05:54:00Z</dcterms:created>
  <dcterms:modified xsi:type="dcterms:W3CDTF">2023-10-04T08:53:00Z</dcterms:modified>
</cp:coreProperties>
</file>